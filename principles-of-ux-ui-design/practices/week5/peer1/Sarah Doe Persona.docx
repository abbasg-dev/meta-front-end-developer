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393CA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8380B36" w14:textId="4BED98B0" w:rsidR="001B2ABD" w:rsidRDefault="00037F9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077FEF" wp14:editId="111284FE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705485</wp:posOffset>
                      </wp:positionV>
                      <wp:extent cx="1851660" cy="2004060"/>
                      <wp:effectExtent l="0" t="0" r="15240" b="15240"/>
                      <wp:wrapNone/>
                      <wp:docPr id="158931778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2004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DEF2B9" w14:textId="60746280" w:rsidR="00037F93" w:rsidRDefault="00037F93" w:rsidP="00037F9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FEAC39" wp14:editId="59F9987C">
                                        <wp:extent cx="1326632" cy="1656080"/>
                                        <wp:effectExtent l="0" t="0" r="0" b="0"/>
                                        <wp:docPr id="936804557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36804557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26632" cy="16560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77FEF" id="Rectangle 2" o:spid="_x0000_s1026" style="position:absolute;left:0;text-align:left;margin-left:9.25pt;margin-top:55.55pt;width:145.8pt;height:1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" fillcolor="#94b6d2 [3204]" strokecolor="#0f1b25 [484]" strokeweight="1pt">
                      <v:textbox>
                        <w:txbxContent>
                          <w:p w14:paraId="71DEF2B9" w14:textId="60746280" w:rsidR="00037F93" w:rsidRDefault="00037F93" w:rsidP="00037F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FEAC39" wp14:editId="59F9987C">
                                  <wp:extent cx="1326632" cy="1656080"/>
                                  <wp:effectExtent l="0" t="0" r="0" b="0"/>
                                  <wp:docPr id="936804557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6804557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6632" cy="1656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912D5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755B6DC" w14:textId="613AE5B6" w:rsidR="00D26EE3" w:rsidRPr="00D26EE3" w:rsidRDefault="00D26EE3" w:rsidP="00D26EE3">
            <w:pPr>
              <w:pStyle w:val="Title"/>
            </w:pPr>
            <w:r>
              <w:t>SARAH DOE</w:t>
            </w:r>
          </w:p>
          <w:p w14:paraId="70396735" w14:textId="7592324E" w:rsidR="001B2ABD" w:rsidRDefault="001B2ABD" w:rsidP="001B2ABD">
            <w:pPr>
              <w:pStyle w:val="Subtitle"/>
            </w:pPr>
          </w:p>
        </w:tc>
      </w:tr>
      <w:tr w:rsidR="001B2ABD" w14:paraId="1DEFA5BE" w14:textId="77777777" w:rsidTr="001B2ABD">
        <w:tc>
          <w:tcPr>
            <w:tcW w:w="3600" w:type="dxa"/>
          </w:tcPr>
          <w:p w14:paraId="5FD9FD15" w14:textId="088D69A7" w:rsidR="001B2ABD" w:rsidRDefault="00037F93" w:rsidP="00036450">
            <w:pPr>
              <w:pStyle w:val="Heading3"/>
            </w:pPr>
            <w:r>
              <w:t>Quote</w:t>
            </w:r>
          </w:p>
          <w:p w14:paraId="226378F8" w14:textId="75CB51DE" w:rsidR="00036450" w:rsidRPr="00D26EE3" w:rsidRDefault="00D26EE3" w:rsidP="009260C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“don’t you love good </w:t>
            </w:r>
            <w:r w:rsidR="00BB40D6">
              <w:rPr>
                <w:color w:val="000000" w:themeColor="text1"/>
              </w:rPr>
              <w:t>service.</w:t>
            </w:r>
            <w:r>
              <w:rPr>
                <w:color w:val="000000" w:themeColor="text1"/>
              </w:rPr>
              <w:t>”</w:t>
            </w:r>
          </w:p>
          <w:p w14:paraId="5D24805C" w14:textId="77777777" w:rsidR="00036450" w:rsidRDefault="00036450" w:rsidP="00036450"/>
          <w:p w14:paraId="5C5D2116" w14:textId="4D0C480B" w:rsidR="00036450" w:rsidRPr="00CB0055" w:rsidRDefault="00036450" w:rsidP="00CB0055">
            <w:pPr>
              <w:pStyle w:val="Heading3"/>
            </w:pPr>
          </w:p>
          <w:sdt>
            <w:sdtPr>
              <w:id w:val="1111563247"/>
              <w:placeholder>
                <w:docPart w:val="F0D8C9161F0642C6815C12E912E9FDA9"/>
              </w:placeholder>
              <w:temporary/>
              <w:showingPlcHdr/>
              <w15:appearance w15:val="hidden"/>
            </w:sdtPr>
            <w:sdtContent>
              <w:p w14:paraId="7BCB36C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E00B4A7" w14:textId="5060DAC9" w:rsidR="004D3011" w:rsidRDefault="00D26EE3" w:rsidP="004D3011">
            <w:r>
              <w:t>xxx-xxx-</w:t>
            </w:r>
            <w:proofErr w:type="spellStart"/>
            <w:r>
              <w:t>xxxx</w:t>
            </w:r>
            <w:proofErr w:type="spellEnd"/>
          </w:p>
          <w:p w14:paraId="3C1F2E07" w14:textId="77777777" w:rsidR="004D3011" w:rsidRPr="004D3011" w:rsidRDefault="004D3011" w:rsidP="004D3011"/>
          <w:sdt>
            <w:sdtPr>
              <w:id w:val="67859272"/>
              <w:placeholder>
                <w:docPart w:val="D251E628CBEC4BA5A6A14F55084E54D3"/>
              </w:placeholder>
              <w:temporary/>
              <w:showingPlcHdr/>
              <w15:appearance w15:val="hidden"/>
            </w:sdtPr>
            <w:sdtContent>
              <w:p w14:paraId="1335A7B3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0C6F39C0" w14:textId="631B760E" w:rsidR="004D3011" w:rsidRDefault="00D26EE3" w:rsidP="004D3011">
            <w:r>
              <w:t>xxx.com</w:t>
            </w:r>
          </w:p>
          <w:p w14:paraId="22072550" w14:textId="77777777" w:rsidR="004D3011" w:rsidRDefault="004D3011" w:rsidP="004D3011"/>
          <w:p w14:paraId="072F2823" w14:textId="6635BBB6" w:rsidR="004D3011" w:rsidRDefault="00000000" w:rsidP="004D3011">
            <w:sdt>
              <w:sdtPr>
                <w:id w:val="-240260293"/>
                <w:placeholder>
                  <w:docPart w:val="770C1E1FAE334A02BBE9AC29D14BDF65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EMAIL:</w:t>
                </w:r>
              </w:sdtContent>
            </w:sdt>
            <w:r w:rsidR="00D26EE3">
              <w:t xml:space="preserve"> </w:t>
            </w:r>
            <w:proofErr w:type="spellStart"/>
            <w:r w:rsidR="00D26EE3">
              <w:t>xxx@xxx.xxx</w:t>
            </w:r>
            <w:proofErr w:type="spellEnd"/>
          </w:p>
          <w:p w14:paraId="3723716D" w14:textId="78B81EEC" w:rsidR="00036450" w:rsidRPr="00E4381A" w:rsidRDefault="00036450" w:rsidP="004D3011">
            <w:pPr>
              <w:rPr>
                <w:rStyle w:val="Hyperlink"/>
              </w:rPr>
            </w:pPr>
          </w:p>
          <w:p w14:paraId="0B464524" w14:textId="795D2C86" w:rsidR="004D3011" w:rsidRDefault="004D3011" w:rsidP="004D3011"/>
          <w:p w14:paraId="38EB16A9" w14:textId="77777777" w:rsidR="00D26EE3" w:rsidRDefault="00D26EE3" w:rsidP="004D3011"/>
          <w:p w14:paraId="4ABF8220" w14:textId="77777777" w:rsidR="00D26EE3" w:rsidRDefault="00D26EE3" w:rsidP="004D3011"/>
          <w:p w14:paraId="21D73ED6" w14:textId="6F7ACE7A" w:rsidR="004D3011" w:rsidRDefault="00D26EE3" w:rsidP="004D3011">
            <w:r>
              <w:t>Foodie</w:t>
            </w:r>
          </w:p>
          <w:p w14:paraId="59925987" w14:textId="77719B4A" w:rsidR="004D3011" w:rsidRDefault="00D26EE3" w:rsidP="004D3011">
            <w:r>
              <w:t>Golfer</w:t>
            </w:r>
          </w:p>
          <w:p w14:paraId="5E817C50" w14:textId="14F058AB" w:rsidR="004D3011" w:rsidRPr="004D3011" w:rsidRDefault="00D26EE3" w:rsidP="004D3011">
            <w:r>
              <w:t>Runner</w:t>
            </w:r>
          </w:p>
        </w:tc>
        <w:tc>
          <w:tcPr>
            <w:tcW w:w="720" w:type="dxa"/>
          </w:tcPr>
          <w:p w14:paraId="288AF4F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5E44A6B" w14:textId="5112B653" w:rsidR="001B2ABD" w:rsidRDefault="00037F93" w:rsidP="00036450">
            <w:pPr>
              <w:pStyle w:val="Heading2"/>
            </w:pPr>
            <w:r>
              <w:t>BIO</w:t>
            </w:r>
          </w:p>
          <w:p w14:paraId="49657918" w14:textId="39D46B70" w:rsidR="00036450" w:rsidRDefault="00D26EE3" w:rsidP="00036450">
            <w:r>
              <w:rPr>
                <w:b/>
              </w:rPr>
              <w:t>Marketing Manager, Single, Loves trying new restaurants</w:t>
            </w:r>
            <w:r w:rsidR="00E52F19">
              <w:rPr>
                <w:b/>
              </w:rPr>
              <w:t xml:space="preserve">, </w:t>
            </w:r>
            <w:proofErr w:type="gramStart"/>
            <w:r w:rsidR="00E52F19">
              <w:rPr>
                <w:b/>
              </w:rPr>
              <w:t>Introvert</w:t>
            </w:r>
            <w:proofErr w:type="gramEnd"/>
          </w:p>
          <w:p w14:paraId="78663ACA" w14:textId="6E851586" w:rsidR="00036450" w:rsidRDefault="00036450" w:rsidP="00036450"/>
          <w:p w14:paraId="04EA465B" w14:textId="764A7A93" w:rsidR="00036450" w:rsidRDefault="00037F93" w:rsidP="00036450">
            <w:pPr>
              <w:pStyle w:val="Heading2"/>
            </w:pPr>
            <w:r>
              <w:t>Core Needs</w:t>
            </w:r>
          </w:p>
          <w:p w14:paraId="1C7C68BB" w14:textId="77777777" w:rsidR="00D26EE3" w:rsidRPr="00D26EE3" w:rsidRDefault="00D26EE3" w:rsidP="00D26EE3">
            <w:pPr>
              <w:rPr>
                <w:b/>
              </w:rPr>
            </w:pPr>
            <w:r w:rsidRPr="00D26EE3">
              <w:rPr>
                <w:b/>
              </w:rPr>
              <w:t>Convenience: Sarah prefers the ease of booking a table online rather than calling.</w:t>
            </w:r>
          </w:p>
          <w:p w14:paraId="6BCA81B5" w14:textId="77777777" w:rsidR="00D26EE3" w:rsidRPr="00D26EE3" w:rsidRDefault="00D26EE3" w:rsidP="00D26EE3">
            <w:pPr>
              <w:rPr>
                <w:b/>
              </w:rPr>
            </w:pPr>
            <w:r w:rsidRPr="00D26EE3">
              <w:rPr>
                <w:b/>
              </w:rPr>
              <w:t>Planning: She likes to plan her outings in advance, especially for special occasions.</w:t>
            </w:r>
          </w:p>
          <w:p w14:paraId="4EE820A7" w14:textId="52DEEA4C" w:rsidR="00037F93" w:rsidRDefault="00D26EE3" w:rsidP="00D26EE3">
            <w:pPr>
              <w:pStyle w:val="Heading2"/>
            </w:pPr>
            <w:r w:rsidRPr="00D26EE3">
              <w:t>Socializing: Enjoys dining out with friends and family.</w:t>
            </w:r>
            <w:r w:rsidR="00037F93">
              <w:t>frustrations</w:t>
            </w:r>
          </w:p>
          <w:p w14:paraId="5AD4501A" w14:textId="77777777" w:rsidR="00D26EE3" w:rsidRPr="00D26EE3" w:rsidRDefault="00D26EE3" w:rsidP="00D26EE3">
            <w:pPr>
              <w:rPr>
                <w:b/>
              </w:rPr>
            </w:pPr>
            <w:r w:rsidRPr="00D26EE3">
              <w:rPr>
                <w:b/>
              </w:rPr>
              <w:t>Time constraints: Sarah often has a busy schedule, so booking quickly is important.</w:t>
            </w:r>
          </w:p>
          <w:p w14:paraId="71993769" w14:textId="1E11EB9C" w:rsidR="00036450" w:rsidRPr="004D3011" w:rsidRDefault="00D26EE3" w:rsidP="00D26EE3">
            <w:pPr>
              <w:rPr>
                <w:color w:val="FFFFFF" w:themeColor="background1"/>
              </w:rPr>
            </w:pPr>
            <w:r w:rsidRPr="00D26EE3">
              <w:rPr>
                <w:b/>
              </w:rPr>
              <w:t>Limited options: She prefers restaurants with online booking options.</w:t>
            </w:r>
          </w:p>
        </w:tc>
      </w:tr>
    </w:tbl>
    <w:p w14:paraId="0DB62166" w14:textId="77777777" w:rsidR="00D2441F" w:rsidRDefault="00D2441F" w:rsidP="000C45FF">
      <w:pPr>
        <w:tabs>
          <w:tab w:val="left" w:pos="990"/>
        </w:tabs>
      </w:pPr>
    </w:p>
    <w:sectPr w:rsidR="00D2441F" w:rsidSect="008561F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A818C" w14:textId="77777777" w:rsidR="008561F8" w:rsidRDefault="008561F8" w:rsidP="000C45FF">
      <w:r>
        <w:separator/>
      </w:r>
    </w:p>
  </w:endnote>
  <w:endnote w:type="continuationSeparator" w:id="0">
    <w:p w14:paraId="3E3C63BC" w14:textId="77777777" w:rsidR="008561F8" w:rsidRDefault="008561F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5CA80" w14:textId="77777777" w:rsidR="008561F8" w:rsidRDefault="008561F8" w:rsidP="000C45FF">
      <w:r>
        <w:separator/>
      </w:r>
    </w:p>
  </w:footnote>
  <w:footnote w:type="continuationSeparator" w:id="0">
    <w:p w14:paraId="436D89C4" w14:textId="77777777" w:rsidR="008561F8" w:rsidRDefault="008561F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9C9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80D55D" wp14:editId="6F8625F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2602A"/>
    <w:multiLevelType w:val="multilevel"/>
    <w:tmpl w:val="FC0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468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93"/>
    <w:rsid w:val="00036450"/>
    <w:rsid w:val="00037F93"/>
    <w:rsid w:val="00094499"/>
    <w:rsid w:val="000C45FF"/>
    <w:rsid w:val="000E3FD1"/>
    <w:rsid w:val="00112054"/>
    <w:rsid w:val="00120215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2740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561F8"/>
    <w:rsid w:val="009260CD"/>
    <w:rsid w:val="00940A66"/>
    <w:rsid w:val="00952C25"/>
    <w:rsid w:val="009A7E9E"/>
    <w:rsid w:val="00A2118D"/>
    <w:rsid w:val="00AD0A50"/>
    <w:rsid w:val="00AD76E2"/>
    <w:rsid w:val="00B20152"/>
    <w:rsid w:val="00B359E4"/>
    <w:rsid w:val="00B57D98"/>
    <w:rsid w:val="00B70850"/>
    <w:rsid w:val="00B9001F"/>
    <w:rsid w:val="00BB40D6"/>
    <w:rsid w:val="00C066B6"/>
    <w:rsid w:val="00C37BA1"/>
    <w:rsid w:val="00C4674C"/>
    <w:rsid w:val="00C506CF"/>
    <w:rsid w:val="00C72BED"/>
    <w:rsid w:val="00C9578B"/>
    <w:rsid w:val="00CB0055"/>
    <w:rsid w:val="00CF35A3"/>
    <w:rsid w:val="00D2441F"/>
    <w:rsid w:val="00D2522B"/>
    <w:rsid w:val="00D26EE3"/>
    <w:rsid w:val="00D422DE"/>
    <w:rsid w:val="00D5459D"/>
    <w:rsid w:val="00DA1F4D"/>
    <w:rsid w:val="00DD172A"/>
    <w:rsid w:val="00E25A26"/>
    <w:rsid w:val="00E4381A"/>
    <w:rsid w:val="00E52F19"/>
    <w:rsid w:val="00E55D74"/>
    <w:rsid w:val="00F0359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67F4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rr\AppData\Local\Microsoft\Office\16.0\DTS\en-IE%7b1AB94AC8-3BB6-4939-942C-7D79462A7236%7d\%7b311FE268-C7DA-4E77-9A7E-B999D068C4A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D8C9161F0642C6815C12E912E9F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2406E-289B-49D0-9AD3-B1FE19DC2E93}"/>
      </w:docPartPr>
      <w:docPartBody>
        <w:p w:rsidR="000D32DB" w:rsidRDefault="00000000">
          <w:pPr>
            <w:pStyle w:val="F0D8C9161F0642C6815C12E912E9FDA9"/>
          </w:pPr>
          <w:r w:rsidRPr="004D3011">
            <w:t>PHONE:</w:t>
          </w:r>
        </w:p>
      </w:docPartBody>
    </w:docPart>
    <w:docPart>
      <w:docPartPr>
        <w:name w:val="D251E628CBEC4BA5A6A14F55084E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3DA08-BA24-407E-8A11-6A16AEEC3E2A}"/>
      </w:docPartPr>
      <w:docPartBody>
        <w:p w:rsidR="000D32DB" w:rsidRDefault="00000000">
          <w:pPr>
            <w:pStyle w:val="D251E628CBEC4BA5A6A14F55084E54D3"/>
          </w:pPr>
          <w:r w:rsidRPr="004D3011">
            <w:t>WEBSITE:</w:t>
          </w:r>
        </w:p>
      </w:docPartBody>
    </w:docPart>
    <w:docPart>
      <w:docPartPr>
        <w:name w:val="770C1E1FAE334A02BBE9AC29D14B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45689-06C7-4C13-A41E-9CE4C9CDA8D3}"/>
      </w:docPartPr>
      <w:docPartBody>
        <w:p w:rsidR="000D32DB" w:rsidRDefault="00000000">
          <w:pPr>
            <w:pStyle w:val="770C1E1FAE334A02BBE9AC29D14BDF65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55"/>
    <w:rsid w:val="000D32DB"/>
    <w:rsid w:val="0062740A"/>
    <w:rsid w:val="007E5455"/>
    <w:rsid w:val="00B075D1"/>
    <w:rsid w:val="00C61E63"/>
    <w:rsid w:val="00D6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D8C9161F0642C6815C12E912E9FDA9">
    <w:name w:val="F0D8C9161F0642C6815C12E912E9FDA9"/>
  </w:style>
  <w:style w:type="paragraph" w:customStyle="1" w:styleId="D251E628CBEC4BA5A6A14F55084E54D3">
    <w:name w:val="D251E628CBEC4BA5A6A14F55084E54D3"/>
  </w:style>
  <w:style w:type="paragraph" w:customStyle="1" w:styleId="770C1E1FAE334A02BBE9AC29D14BDF65">
    <w:name w:val="770C1E1FAE334A02BBE9AC29D14BDF65"/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C:\Users\mmorr\AppData\Local\Microsoft\Office\16.0\DTS\en-IE{1AB94AC8-3BB6-4939-942C-7D79462A7236}\{311FE268-C7DA-4E77-9A7E-B999D068C4A4}tf00546271_win32.dotx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2024-05-08T07:47:00Z</dcterms:created>
  <dcterms:modified xsi:type="dcterms:W3CDTF">2024-05-08T19:04:00Z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bf70eeb7-01f3-48aa-81bd-8e772a9ce36f</vt:lpwstr>
  </property>
</Properties>
</file>